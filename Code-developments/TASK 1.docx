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4D5" w:rsidRDefault="00D6102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1.25pt;margin-top:-24.75pt;width:534.25pt;height:198.1pt;z-index:-251657216;mso-position-horizontal-relative:text;mso-position-vertical-relative:text;mso-width-relative:page;mso-height-relative:page">
            <v:imagedata r:id="rId4" o:title="task1 stage 1"/>
          </v:shape>
        </w:pict>
      </w:r>
      <w:r>
        <w:t xml:space="preserve">                                                                  </w:t>
      </w:r>
    </w:p>
    <w:p w:rsidR="00D61021" w:rsidRDefault="00D61021"/>
    <w:p w:rsidR="00D61021" w:rsidRDefault="00D61021"/>
    <w:p w:rsidR="00D61021" w:rsidRDefault="00D61021"/>
    <w:p w:rsidR="00D61021" w:rsidRDefault="00D61021"/>
    <w:p w:rsidR="00D61021" w:rsidRDefault="00D61021"/>
    <w:p w:rsidR="00D61021" w:rsidRDefault="00D61021"/>
    <w:p w:rsidR="00D61021" w:rsidRDefault="00D61021"/>
    <w:p w:rsidR="00D61021" w:rsidRDefault="00530E43">
      <w:r>
        <w:rPr>
          <w:noProof/>
        </w:rPr>
        <w:pict>
          <v:shape id="_x0000_s1029" type="#_x0000_t75" style="position:absolute;margin-left:-39.75pt;margin-top:276.85pt;width:530.6pt;height:156pt;z-index:-251655168;mso-position-horizontal-relative:text;mso-position-vertical-relative:text;mso-width-relative:page;mso-height-relative:page">
            <v:imagedata r:id="rId5" o:title="task 1 second development"/>
          </v:shape>
        </w:pict>
      </w:r>
      <w:r w:rsidR="00D61021">
        <w:t>Developing task 1 was simply following the criteria given by the task sheet. I had to make sure I did specific things like case sensitivity etc. I started with the user inputting their sentence, shortly followed by turning the sentence into lowercase to prevent case sensitivity. After that, I turned the sentence into a list using the .</w:t>
      </w:r>
      <w:proofErr w:type="gramStart"/>
      <w:r w:rsidR="00D61021">
        <w:t>split(</w:t>
      </w:r>
      <w:proofErr w:type="gramEnd"/>
      <w:r w:rsidR="00D61021">
        <w:t xml:space="preserve">) function. The next thing to do was to tell the user to input the word they wanted to find. Again, once they input that word I made sure it turns to lowercase to match the sentence. </w:t>
      </w:r>
      <w:r w:rsidR="00E075F3">
        <w:t>Finding the position of the word was a tricky task. Well, actually it was quite simple for one word. It was when it came to finding the position of the same word twice. I started with the simple index function. “</w:t>
      </w:r>
      <w:proofErr w:type="gramStart"/>
      <w:r w:rsidR="00E075F3">
        <w:t>position</w:t>
      </w:r>
      <w:proofErr w:type="gramEnd"/>
      <w:r w:rsidR="00E075F3">
        <w:t xml:space="preserve"> = </w:t>
      </w:r>
      <w:proofErr w:type="spellStart"/>
      <w:r w:rsidR="00E075F3">
        <w:t>sentencelist.index</w:t>
      </w:r>
      <w:proofErr w:type="spellEnd"/>
      <w:r w:rsidR="00E075F3">
        <w:t>(search)” This worked if the word only appeared once. But if it appeared twice, it only showed the position of the first time it appears. After doing some research, it seemed there was a way around this, the enumerate function. Basically, I managed to make a massive for loop which used the enumerate function so that it followed the for loop with each and every item in th</w:t>
      </w:r>
      <w:r w:rsidR="003569E2">
        <w:t xml:space="preserve">e list, getting all the indexes for the one word and storing it in </w:t>
      </w:r>
      <w:proofErr w:type="spellStart"/>
      <w:proofErr w:type="gramStart"/>
      <w:r w:rsidR="003569E2">
        <w:t>it’s</w:t>
      </w:r>
      <w:proofErr w:type="spellEnd"/>
      <w:proofErr w:type="gramEnd"/>
      <w:r w:rsidR="003569E2">
        <w:t xml:space="preserve"> own list. After that you can see I added a plural thing which is actually pretty neat. All it does is add an s to the end of the word “position” if the word that the user searched for appeared more than once. It did this by seeing if there was more than 1 item stored in the position list where the indexes were stored. </w:t>
      </w:r>
      <w:r w:rsidR="005C49E7">
        <w:t xml:space="preserve"> Ok so this next bit was poorly done by me, don’t worry I correct it later, I basically wanted to say if there was anything in the positions list, output that the word was found at the position. At the time I wasn’t aware you could just say “if not position”. Finally the last bit was just outputting the results using simple strings and adding bits to the strings.</w:t>
      </w:r>
    </w:p>
    <w:p w:rsidR="005C49E7" w:rsidRDefault="005C49E7"/>
    <w:p w:rsidR="005C49E7" w:rsidRDefault="005C49E7"/>
    <w:p w:rsidR="005C49E7" w:rsidRDefault="005C49E7"/>
    <w:p w:rsidR="005C49E7" w:rsidRDefault="005C49E7"/>
    <w:p w:rsidR="005C49E7" w:rsidRDefault="005C49E7"/>
    <w:p w:rsidR="005C49E7" w:rsidRDefault="005C49E7"/>
    <w:p w:rsidR="002E7A8C" w:rsidRDefault="001642E6">
      <w:r>
        <w:t>So next I thought about what would happen if the user entered nothing. And after going through a test plan, I believe it would cause a few logical errors. This is why I added a while loop with a condition. The condition was if the sentence that the user inputted literally equalled nothing, it would output “you didn’t enter anything…” and loop back to the input. Then I added another condition where if the sentence didn’t equal nothing, the while loop would end and the program</w:t>
      </w:r>
      <w:r w:rsidR="00530E43">
        <w:t xml:space="preserve"> </w:t>
      </w:r>
      <w:r>
        <w:lastRenderedPageBreak/>
        <w:t>would procced. However, although this was a good idea, I didn’t do it very efficiently.</w:t>
      </w:r>
      <w:r w:rsidR="00530E43">
        <w:pict>
          <v:shape id="_x0000_i1025" type="#_x0000_t75" style="width:450.75pt;height:267pt">
            <v:imagedata r:id="rId6" o:title="task 1 third development"/>
          </v:shape>
        </w:pict>
      </w:r>
    </w:p>
    <w:p w:rsidR="002E7A8C" w:rsidRDefault="00530E43">
      <w:r>
        <w:t xml:space="preserve">This is what </w:t>
      </w:r>
      <w:r w:rsidR="000C6C23">
        <w:t>led</w:t>
      </w:r>
      <w:r>
        <w:t xml:space="preserve"> me to make these changes.</w:t>
      </w:r>
      <w:r w:rsidR="00C01E44">
        <w:t xml:space="preserve"> Here, I changed the way I set the conditions. Instead of if sentence == “” I used if not sentence. I also added a punctuation check since it was a part of the criteria. To check for punctuation, I used </w:t>
      </w:r>
      <w:proofErr w:type="gramStart"/>
      <w:r w:rsidR="00C01E44">
        <w:t>a for</w:t>
      </w:r>
      <w:proofErr w:type="gramEnd"/>
      <w:r w:rsidR="00C01E44">
        <w:t xml:space="preserve"> loop which goes through each word in the sentence and checks if they match any punctuation from the </w:t>
      </w:r>
      <w:proofErr w:type="spellStart"/>
      <w:r w:rsidR="00C01E44">
        <w:t>string.punctuation</w:t>
      </w:r>
      <w:proofErr w:type="spellEnd"/>
      <w:r w:rsidR="00C01E44">
        <w:t xml:space="preserve"> list which was imported. If any of them do, it outputs “Punctuation found!” and loops back to the input using the while loop. But if both these conditions are met, the while loop ends, allowing the program to proceed.</w:t>
      </w:r>
    </w:p>
    <w:p w:rsidR="002E7A8C" w:rsidRDefault="00C01E44">
      <w:r>
        <w:rPr>
          <w:noProof/>
          <w:lang w:eastAsia="en-GB"/>
        </w:rPr>
        <w:drawing>
          <wp:anchor distT="0" distB="0" distL="114300" distR="114300" simplePos="0" relativeHeight="251662336" behindDoc="1" locked="0" layoutInCell="1" allowOverlap="1" wp14:anchorId="48756F71" wp14:editId="5C4117FE">
            <wp:simplePos x="0" y="0"/>
            <wp:positionH relativeFrom="margin">
              <wp:align>center</wp:align>
            </wp:positionH>
            <wp:positionV relativeFrom="paragraph">
              <wp:posOffset>6350</wp:posOffset>
            </wp:positionV>
            <wp:extent cx="6433324" cy="3067050"/>
            <wp:effectExtent l="0" t="0" r="5715" b="0"/>
            <wp:wrapNone/>
            <wp:docPr id="1" name="Picture 1" descr="C:\Users\Buckballs\Desktop\bee977315189b6ce01433ec237d77f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uckballs\Desktop\bee977315189b6ce01433ec237d77f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324"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7A8C" w:rsidRDefault="002E7A8C"/>
    <w:p w:rsidR="002E7A8C" w:rsidRDefault="002E7A8C"/>
    <w:p w:rsidR="002E7A8C" w:rsidRDefault="002E7A8C"/>
    <w:p w:rsidR="002E7A8C" w:rsidRDefault="002E7A8C"/>
    <w:p w:rsidR="002E7A8C" w:rsidRDefault="002E7A8C"/>
    <w:p w:rsidR="002E7A8C" w:rsidRDefault="002E7A8C"/>
    <w:p w:rsidR="002E7A8C" w:rsidRDefault="002E7A8C"/>
    <w:p w:rsidR="002E7A8C" w:rsidRDefault="002E7A8C"/>
    <w:p w:rsidR="005C49E7" w:rsidRDefault="005C49E7"/>
    <w:p w:rsidR="00C01E44" w:rsidRDefault="00C01E44"/>
    <w:p w:rsidR="00C01E44" w:rsidRDefault="00C01E44"/>
    <w:p w:rsidR="00C01E44" w:rsidRDefault="00C01E44">
      <w:r>
        <w:t>This is the final result for the task 1 python code.</w:t>
      </w:r>
      <w:bookmarkStart w:id="0" w:name="_GoBack"/>
      <w:bookmarkEnd w:id="0"/>
    </w:p>
    <w:sectPr w:rsidR="00C01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021"/>
    <w:rsid w:val="000C6C23"/>
    <w:rsid w:val="001642E6"/>
    <w:rsid w:val="002E7A8C"/>
    <w:rsid w:val="003569E2"/>
    <w:rsid w:val="00530E43"/>
    <w:rsid w:val="005C49E7"/>
    <w:rsid w:val="00B854D5"/>
    <w:rsid w:val="00C01E44"/>
    <w:rsid w:val="00C77A39"/>
    <w:rsid w:val="00D61021"/>
    <w:rsid w:val="00E07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FABB178E-94A6-499A-AE34-0CD89D5D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Buckballs</dc:creator>
  <cp:keywords/>
  <dc:description/>
  <cp:lastModifiedBy>Buckballs</cp:lastModifiedBy>
  <cp:revision>3</cp:revision>
  <dcterms:created xsi:type="dcterms:W3CDTF">2016-11-18T17:24:00Z</dcterms:created>
  <dcterms:modified xsi:type="dcterms:W3CDTF">2016-11-18T19:36:00Z</dcterms:modified>
</cp:coreProperties>
</file>